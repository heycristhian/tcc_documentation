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D3AA" w14:textId="5201D5A3" w:rsidR="005D7ED3" w:rsidRDefault="00F32D07" w:rsidP="005D7ED3">
      <w:pPr>
        <w:jc w:val="center"/>
      </w:pPr>
      <w:r w:rsidRPr="0004133A">
        <w:rPr>
          <w:rFonts w:cs="Arial"/>
          <w:noProof/>
          <w:sz w:val="4"/>
          <w:lang w:eastAsia="pt-BR"/>
        </w:rPr>
        <w:drawing>
          <wp:inline distT="0" distB="0" distL="0" distR="0" wp14:anchorId="2069B32D" wp14:editId="5F155F9C">
            <wp:extent cx="5503545" cy="3625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DC2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8C285C3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9925465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DBC764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1211E4C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38334A2" w14:textId="77777777" w:rsidR="005D7ED3" w:rsidRPr="00965C90" w:rsidRDefault="00F32D07" w:rsidP="005D7ED3">
      <w:pPr>
        <w:spacing w:before="0" w:after="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Cristhian nunes dias</w:t>
      </w:r>
    </w:p>
    <w:p w14:paraId="6B8712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37DCB42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8F904E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743D001B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6339F9E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234002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FF5F88F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7A4D68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6AE0B0F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DEADFF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169E01D0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6B8333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390EC9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9D043A1" w14:textId="5D02FBC6" w:rsidR="005D7ED3" w:rsidRPr="00965C90" w:rsidRDefault="00A413AA" w:rsidP="005D7ED3">
      <w:pPr>
        <w:spacing w:before="0" w:after="0" w:line="240" w:lineRule="auto"/>
        <w:jc w:val="center"/>
        <w:rPr>
          <w:rFonts w:cs="Arial"/>
          <w:caps/>
        </w:rPr>
      </w:pPr>
      <w:r w:rsidRPr="00A413AA">
        <w:rPr>
          <w:rFonts w:cs="Arial"/>
          <w:b/>
          <w:caps/>
          <w:sz w:val="28"/>
          <w:szCs w:val="28"/>
        </w:rPr>
        <w:t>APLICATIVO PARA CONTROLE FINANCEIRO UTILIZANDO FLUTTER</w:t>
      </w:r>
    </w:p>
    <w:p w14:paraId="15BF3FDF" w14:textId="7C2BCCCA" w:rsidR="005D7ED3" w:rsidRPr="006E4D4B" w:rsidRDefault="00A413AA" w:rsidP="00A413AA">
      <w:pPr>
        <w:tabs>
          <w:tab w:val="left" w:pos="5285"/>
        </w:tabs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tab/>
      </w:r>
    </w:p>
    <w:p w14:paraId="6502135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BAC0B4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23A72FF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075A7B4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5390A9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857557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9766236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4DA2A35C" w14:textId="77777777" w:rsidR="005D7ED3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361D011" w14:textId="77777777" w:rsidR="005D7ED3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0A781F9B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D61218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524EFB13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B02DDFF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80B4E29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4C2628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04A6A4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1DADC3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43FD2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F7A3C47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F67653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CA26E0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Assis/SP</w:t>
      </w:r>
    </w:p>
    <w:p w14:paraId="7E630EB3" w14:textId="5681D37D" w:rsidR="00045405" w:rsidRDefault="005D7ED3" w:rsidP="00045405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Ano</w:t>
      </w:r>
      <w:r w:rsidR="00A413AA">
        <w:rPr>
          <w:rFonts w:cs="Arial"/>
          <w:b/>
          <w:sz w:val="28"/>
        </w:rPr>
        <w:t xml:space="preserve"> 2019</w:t>
      </w:r>
      <w:r w:rsidR="00045405">
        <w:rPr>
          <w:rFonts w:cs="Arial"/>
          <w:b/>
          <w:sz w:val="28"/>
        </w:rPr>
        <w:br w:type="page"/>
      </w:r>
    </w:p>
    <w:p w14:paraId="3937F06C" w14:textId="1789BE80" w:rsidR="00263A17" w:rsidRDefault="00F32D07" w:rsidP="00263A17">
      <w:pPr>
        <w:jc w:val="center"/>
      </w:pPr>
      <w:r w:rsidRPr="0004133A">
        <w:rPr>
          <w:rFonts w:cs="Arial"/>
          <w:noProof/>
          <w:sz w:val="4"/>
          <w:lang w:eastAsia="pt-BR"/>
        </w:rPr>
        <w:lastRenderedPageBreak/>
        <w:drawing>
          <wp:inline distT="0" distB="0" distL="0" distR="0" wp14:anchorId="120B7BC0" wp14:editId="6761370C">
            <wp:extent cx="5503545" cy="362585"/>
            <wp:effectExtent l="0" t="0" r="1905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41C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0E5AD093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4D005F1C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224D887F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37A2304" w14:textId="02834F28" w:rsidR="00263A17" w:rsidRPr="006E4D4B" w:rsidRDefault="004C6450" w:rsidP="004C6450">
      <w:pPr>
        <w:tabs>
          <w:tab w:val="left" w:pos="5291"/>
        </w:tabs>
        <w:spacing w:before="0"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tab/>
      </w:r>
    </w:p>
    <w:p w14:paraId="4F9E10BE" w14:textId="591D33D8" w:rsidR="00263A17" w:rsidRPr="00965C90" w:rsidRDefault="004C6450" w:rsidP="00263A17">
      <w:pPr>
        <w:spacing w:before="0" w:after="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cristhian nunes dias</w:t>
      </w:r>
    </w:p>
    <w:p w14:paraId="7DF51D0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F67140B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7078D1EB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661A2219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39B117F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EFAE4A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A224790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50202CF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7D68D3EB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996CB51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6902C075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299E4722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81BBC2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B0D9449" w14:textId="764E411D" w:rsidR="00263A17" w:rsidRPr="00965C90" w:rsidRDefault="004C6450" w:rsidP="00263A1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b/>
          <w:caps/>
          <w:sz w:val="28"/>
          <w:szCs w:val="28"/>
        </w:rPr>
        <w:t>aplicativo para controle financeiro utilizando flutter</w:t>
      </w:r>
    </w:p>
    <w:p w14:paraId="72FE7AE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27BCD2B8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1ECB3B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40B62E6B" w14:textId="720462C6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color w:val="000000"/>
          <w:sz w:val="20"/>
          <w:szCs w:val="20"/>
          <w:lang w:eastAsia="pt-BR"/>
        </w:rPr>
      </w:pPr>
      <w:r>
        <w:rPr>
          <w:rFonts w:cs="Arial"/>
          <w:color w:val="000000"/>
          <w:sz w:val="20"/>
          <w:szCs w:val="20"/>
          <w:lang w:eastAsia="pt-BR"/>
        </w:rPr>
        <w:t xml:space="preserve">Projeto </w:t>
      </w:r>
      <w:r w:rsidR="00965C90">
        <w:rPr>
          <w:rFonts w:cs="Arial"/>
          <w:color w:val="000000"/>
          <w:sz w:val="20"/>
          <w:szCs w:val="20"/>
          <w:lang w:eastAsia="pt-BR"/>
        </w:rPr>
        <w:t>de pesquisa apresentado ao curso de</w:t>
      </w:r>
      <w:r w:rsidR="004C6450">
        <w:rPr>
          <w:rFonts w:cs="Arial"/>
          <w:color w:val="000000"/>
          <w:sz w:val="20"/>
          <w:szCs w:val="20"/>
          <w:lang w:eastAsia="pt-BR"/>
        </w:rPr>
        <w:t xml:space="preserve"> Análise e Desenvolvimento de </w:t>
      </w:r>
      <w:r w:rsidR="002B1D97">
        <w:rPr>
          <w:rFonts w:cs="Arial"/>
          <w:color w:val="000000"/>
          <w:sz w:val="20"/>
          <w:szCs w:val="20"/>
          <w:lang w:eastAsia="pt-BR"/>
        </w:rPr>
        <w:t>Sistemas do</w:t>
      </w:r>
      <w:r>
        <w:rPr>
          <w:rFonts w:cs="Arial"/>
          <w:color w:val="000000"/>
          <w:sz w:val="20"/>
          <w:szCs w:val="20"/>
          <w:lang w:eastAsia="pt-BR"/>
        </w:rPr>
        <w:t xml:space="preserve"> Instituto Municipal de Ensino Superior de Assis – IMESA e a Fundação Educacional do Município de Assis – FEMA, como requisito parcial à obtenção do Certificado de Conclusão.</w:t>
      </w:r>
    </w:p>
    <w:p w14:paraId="281FA3A7" w14:textId="77777777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color w:val="000000"/>
          <w:sz w:val="20"/>
          <w:szCs w:val="20"/>
          <w:lang w:eastAsia="pt-BR"/>
        </w:rPr>
      </w:pPr>
    </w:p>
    <w:p w14:paraId="60D5FCE8" w14:textId="67024680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b/>
          <w:bCs/>
          <w:color w:val="000000"/>
          <w:sz w:val="20"/>
          <w:szCs w:val="20"/>
          <w:lang w:eastAsia="pt-BR"/>
        </w:rPr>
      </w:pPr>
      <w:r>
        <w:rPr>
          <w:rFonts w:cs="Arial"/>
          <w:b/>
          <w:bCs/>
          <w:color w:val="000000"/>
          <w:sz w:val="20"/>
          <w:szCs w:val="20"/>
          <w:lang w:eastAsia="pt-BR"/>
        </w:rPr>
        <w:t>Orientando(a):</w:t>
      </w:r>
      <w:r w:rsidR="004C6450">
        <w:rPr>
          <w:rFonts w:cs="Arial"/>
          <w:b/>
          <w:bCs/>
          <w:color w:val="000000"/>
          <w:sz w:val="20"/>
          <w:szCs w:val="20"/>
          <w:lang w:eastAsia="pt-BR"/>
        </w:rPr>
        <w:t xml:space="preserve"> Cristhian Nunes Dias</w:t>
      </w:r>
    </w:p>
    <w:p w14:paraId="0C5435D0" w14:textId="3F8EB7DF" w:rsidR="00263A17" w:rsidRPr="00815B04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b/>
          <w:bCs/>
          <w:color w:val="000000"/>
          <w:sz w:val="20"/>
          <w:szCs w:val="20"/>
          <w:lang w:eastAsia="pt-BR"/>
        </w:rPr>
      </w:pPr>
      <w:r>
        <w:rPr>
          <w:rFonts w:cs="Arial"/>
          <w:b/>
          <w:bCs/>
          <w:color w:val="000000"/>
          <w:sz w:val="20"/>
          <w:szCs w:val="20"/>
          <w:lang w:eastAsia="pt-BR"/>
        </w:rPr>
        <w:t>Orientador(a):</w:t>
      </w:r>
      <w:r w:rsidR="004C6450">
        <w:rPr>
          <w:rFonts w:cs="Arial"/>
          <w:b/>
          <w:bCs/>
          <w:color w:val="000000"/>
          <w:sz w:val="20"/>
          <w:szCs w:val="20"/>
          <w:lang w:eastAsia="pt-BR"/>
        </w:rPr>
        <w:t xml:space="preserve"> Dr. Almir Rogério Camolesi</w:t>
      </w:r>
    </w:p>
    <w:p w14:paraId="15A124C3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620C0928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02C825D7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3606892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34987D1D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904845F" w14:textId="77777777" w:rsidR="00263A17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D570B41" w14:textId="77777777" w:rsidR="00263A17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2F576ED1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4843163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0B881C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158109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3A81C53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F772CE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Assis/SP</w:t>
      </w:r>
    </w:p>
    <w:p w14:paraId="7628FC99" w14:textId="3FD5073B" w:rsidR="002E68D8" w:rsidRDefault="00263A17" w:rsidP="008C312A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Ano</w:t>
      </w:r>
      <w:r w:rsidR="002B1D97">
        <w:rPr>
          <w:rFonts w:cs="Arial"/>
          <w:b/>
          <w:sz w:val="28"/>
        </w:rPr>
        <w:t xml:space="preserve"> 2019</w:t>
      </w:r>
      <w:r>
        <w:rPr>
          <w:rFonts w:cs="Arial"/>
          <w:b/>
          <w:sz w:val="28"/>
        </w:rPr>
        <w:br w:type="page"/>
      </w:r>
    </w:p>
    <w:p w14:paraId="1D6F6854" w14:textId="19A969B3" w:rsidR="00A81ED7" w:rsidRPr="00053C44" w:rsidRDefault="008C312A" w:rsidP="00A81ED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caps/>
          <w:sz w:val="28"/>
          <w:szCs w:val="28"/>
        </w:rPr>
        <w:lastRenderedPageBreak/>
        <w:t>aplicativo para controle financeiro utilizando flutter</w:t>
      </w:r>
    </w:p>
    <w:p w14:paraId="560223F9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2B2AEFE9" w14:textId="77777777" w:rsidR="00A81ED7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29427910" w14:textId="77777777" w:rsidR="00A81ED7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762B3639" w14:textId="77777777" w:rsidR="00053C44" w:rsidRDefault="00053C44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72CC199F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1AFFDEC7" w14:textId="77777777" w:rsidR="00A81ED7" w:rsidRP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5122F10" w14:textId="2C9E93B0" w:rsidR="00A81ED7" w:rsidRPr="00053C44" w:rsidRDefault="00333EFC" w:rsidP="00A81ED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caps/>
        </w:rPr>
        <w:t>cristhian nunes dias</w:t>
      </w:r>
    </w:p>
    <w:p w14:paraId="05A4708D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107E8EBE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236C75E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A8B51C3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7DCCA643" w14:textId="77777777" w:rsidR="00053C44" w:rsidRPr="006E4D4B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2F136548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16214843" w14:textId="77777777" w:rsidR="00A81ED7" w:rsidRPr="006E4D4B" w:rsidRDefault="00A81ED7" w:rsidP="00A81ED7">
      <w:pPr>
        <w:autoSpaceDN w:val="0"/>
        <w:adjustRightInd w:val="0"/>
        <w:spacing w:before="0" w:after="0" w:line="240" w:lineRule="auto"/>
        <w:ind w:left="4536"/>
        <w:rPr>
          <w:rFonts w:cs="Arial"/>
        </w:rPr>
      </w:pPr>
      <w:r>
        <w:rPr>
          <w:rFonts w:cs="Arial"/>
          <w:color w:val="000000"/>
          <w:sz w:val="20"/>
          <w:szCs w:val="20"/>
          <w:lang w:eastAsia="pt-BR"/>
        </w:rPr>
        <w:t>Trabalho de Conclusão de Curso apresentado ao Instituto Municipal de Ensino Superior de Assis, como requisito do Curso de Graduação, avaliado pela seguinte comissão examinadora:</w:t>
      </w:r>
    </w:p>
    <w:p w14:paraId="15DDE24C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C3F3AAC" w14:textId="77777777" w:rsidR="00EB6115" w:rsidRPr="006E4D4B" w:rsidRDefault="00EB6115" w:rsidP="00A81ED7">
      <w:pPr>
        <w:spacing w:before="0" w:after="0" w:line="240" w:lineRule="auto"/>
        <w:jc w:val="center"/>
        <w:rPr>
          <w:rFonts w:cs="Arial"/>
        </w:rPr>
      </w:pPr>
    </w:p>
    <w:p w14:paraId="20BADA1D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3B4E474D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45123ABA" w14:textId="77777777" w:rsidR="00053C44" w:rsidRPr="006E4D4B" w:rsidRDefault="00053C44" w:rsidP="00A81ED7">
      <w:pPr>
        <w:spacing w:before="0" w:after="0" w:line="240" w:lineRule="auto"/>
        <w:jc w:val="center"/>
        <w:rPr>
          <w:rFonts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6369"/>
      </w:tblGrid>
      <w:tr w:rsidR="00A81ED7" w:rsidRPr="0004133A" w14:paraId="45F075E7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6763BEAB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  <w:b/>
              </w:rPr>
            </w:pPr>
            <w:r w:rsidRPr="0004133A">
              <w:rPr>
                <w:rFonts w:cs="Arial"/>
                <w:b/>
              </w:rPr>
              <w:t>Orientador:</w:t>
            </w:r>
          </w:p>
        </w:tc>
        <w:tc>
          <w:tcPr>
            <w:tcW w:w="6369" w:type="dxa"/>
            <w:tcBorders>
              <w:bottom w:val="single" w:sz="4" w:space="0" w:color="auto"/>
            </w:tcBorders>
            <w:shd w:val="clear" w:color="auto" w:fill="auto"/>
          </w:tcPr>
          <w:p w14:paraId="7896A2CC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22DC5D02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34E7FA42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tcBorders>
              <w:top w:val="single" w:sz="4" w:space="0" w:color="auto"/>
            </w:tcBorders>
            <w:shd w:val="clear" w:color="auto" w:fill="auto"/>
          </w:tcPr>
          <w:p w14:paraId="42787990" w14:textId="3BEB5B73" w:rsidR="00A81ED7" w:rsidRPr="0004133A" w:rsidRDefault="00333EFC" w:rsidP="0004133A">
            <w:pPr>
              <w:spacing w:before="0"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Dr. Almir Rogério Camolesi</w:t>
            </w:r>
          </w:p>
        </w:tc>
      </w:tr>
      <w:tr w:rsidR="00A81ED7" w:rsidRPr="0004133A" w14:paraId="30A4F2D0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7AE8EB71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549D4676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51D22A97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4303D627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  <w:b/>
              </w:rPr>
            </w:pPr>
            <w:r w:rsidRPr="0004133A">
              <w:rPr>
                <w:rFonts w:cs="Arial"/>
                <w:b/>
              </w:rPr>
              <w:t>Examinador:</w:t>
            </w:r>
          </w:p>
        </w:tc>
        <w:tc>
          <w:tcPr>
            <w:tcW w:w="6369" w:type="dxa"/>
            <w:tcBorders>
              <w:bottom w:val="single" w:sz="4" w:space="0" w:color="auto"/>
            </w:tcBorders>
            <w:shd w:val="clear" w:color="auto" w:fill="auto"/>
          </w:tcPr>
          <w:p w14:paraId="053B5FAD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5C3427E3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06B8CC49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tcBorders>
              <w:top w:val="single" w:sz="4" w:space="0" w:color="auto"/>
            </w:tcBorders>
            <w:shd w:val="clear" w:color="auto" w:fill="auto"/>
          </w:tcPr>
          <w:p w14:paraId="7A81AF6F" w14:textId="5AE19E86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754E2439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57EB2553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7303D6A3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317BE2FD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51D08608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47B2CD54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1D924125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78BFC4B8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6FEACB9D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</w:tbl>
    <w:p w14:paraId="0ED9ECB4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595A7B13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F305EE4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DB54C9B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2F48D936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18C1ACAF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590A74AA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012A755A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54E4BE22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65F0048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59ABEF8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7C9D10BF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30987BBB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4CF70A6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05218798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25B8C49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3D21C3F5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53675629" w14:textId="77777777" w:rsidR="00A81ED7" w:rsidRPr="00053C44" w:rsidRDefault="00A81ED7" w:rsidP="00A81ED7">
      <w:pPr>
        <w:spacing w:before="0" w:after="0" w:line="240" w:lineRule="auto"/>
        <w:jc w:val="center"/>
        <w:rPr>
          <w:rFonts w:cs="Arial"/>
        </w:rPr>
      </w:pPr>
      <w:r w:rsidRPr="00053C44">
        <w:rPr>
          <w:rFonts w:cs="Arial"/>
        </w:rPr>
        <w:t>Assis/SP</w:t>
      </w:r>
    </w:p>
    <w:p w14:paraId="7DA2C4E1" w14:textId="2795E0BB" w:rsidR="002E68D8" w:rsidRPr="00C62F99" w:rsidRDefault="00A81ED7" w:rsidP="00572799">
      <w:pPr>
        <w:spacing w:before="0" w:after="160" w:line="259" w:lineRule="auto"/>
        <w:jc w:val="center"/>
        <w:rPr>
          <w:rFonts w:cs="Arial"/>
          <w:szCs w:val="24"/>
        </w:rPr>
      </w:pPr>
      <w:r w:rsidRPr="00053C44">
        <w:rPr>
          <w:rFonts w:cs="Arial"/>
        </w:rPr>
        <w:t>Ano</w:t>
      </w:r>
      <w:r w:rsidR="00886C24">
        <w:rPr>
          <w:rFonts w:cs="Arial"/>
        </w:rPr>
        <w:t xml:space="preserve"> 2019</w:t>
      </w:r>
    </w:p>
    <w:p w14:paraId="6867EC77" w14:textId="77777777" w:rsidR="00302D54" w:rsidRDefault="00302D54">
      <w:pPr>
        <w:pStyle w:val="CabealhodoSumrio"/>
      </w:pPr>
      <w:r>
        <w:lastRenderedPageBreak/>
        <w:t>Sumário</w:t>
      </w:r>
    </w:p>
    <w:p w14:paraId="474B47C4" w14:textId="77777777" w:rsidR="006739C4" w:rsidRPr="00BA5ABE" w:rsidRDefault="00302D54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215888" w:history="1">
        <w:r w:rsidR="006739C4" w:rsidRPr="00060AA0">
          <w:rPr>
            <w:rStyle w:val="Hyperlink"/>
            <w:noProof/>
          </w:rPr>
          <w:t>1.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 w:rsidRPr="00060AA0">
          <w:rPr>
            <w:rStyle w:val="Hyperlink"/>
            <w:noProof/>
          </w:rPr>
          <w:t>Introdução</w:t>
        </w:r>
        <w:r w:rsidR="006739C4">
          <w:rPr>
            <w:noProof/>
            <w:webHidden/>
          </w:rPr>
          <w:tab/>
        </w:r>
      </w:hyperlink>
      <w:r w:rsidR="006739C4" w:rsidRPr="006739C4">
        <w:rPr>
          <w:rStyle w:val="Hyperlink"/>
          <w:noProof/>
          <w:color w:val="auto"/>
          <w:u w:val="none"/>
        </w:rPr>
        <w:t>4</w:t>
      </w:r>
    </w:p>
    <w:p w14:paraId="2E0D0B16" w14:textId="072271D6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436215889" w:history="1">
        <w:r w:rsidR="006739C4" w:rsidRPr="00060AA0">
          <w:rPr>
            <w:rStyle w:val="Hyperlink"/>
            <w:noProof/>
          </w:rPr>
          <w:t>2.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objetivos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456F1F83" w14:textId="5CD840E4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436215890" w:history="1">
        <w:r w:rsidR="006739C4" w:rsidRPr="00060AA0">
          <w:rPr>
            <w:rStyle w:val="Hyperlink"/>
            <w:noProof/>
          </w:rPr>
          <w:t>3.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justificativa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5318BA3B" w14:textId="71A872C5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 w:rsidRPr="00060AA0">
          <w:rPr>
            <w:rStyle w:val="Hyperlink"/>
            <w:noProof/>
          </w:rPr>
          <w:t>4.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motivação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76AD5ADF" w14:textId="38D66064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noProof/>
          <w:color w:val="auto"/>
          <w:u w:val="none"/>
        </w:rPr>
      </w:pPr>
      <w:hyperlink w:anchor="_Toc436215892" w:history="1">
        <w:r w:rsidR="006739C4" w:rsidRPr="00060AA0">
          <w:rPr>
            <w:rStyle w:val="Hyperlink"/>
            <w:noProof/>
          </w:rPr>
          <w:t>5.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perspectiva de contruibuição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6</w:t>
      </w:r>
    </w:p>
    <w:p w14:paraId="73841D5C" w14:textId="440090A4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>
          <w:rPr>
            <w:rStyle w:val="Hyperlink"/>
            <w:noProof/>
          </w:rPr>
          <w:t>6</w:t>
        </w:r>
        <w:r w:rsidR="006739C4" w:rsidRPr="00060AA0">
          <w:rPr>
            <w:rStyle w:val="Hyperlink"/>
            <w:noProof/>
          </w:rPr>
          <w:t>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metodologia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6</w:t>
      </w:r>
    </w:p>
    <w:p w14:paraId="2E675878" w14:textId="3A532C2E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 w:rsidRPr="00A35291">
          <w:rPr>
            <w:rStyle w:val="Hyperlink"/>
            <w:noProof/>
            <w:color w:val="auto"/>
            <w:u w:val="none"/>
          </w:rPr>
          <w:t>7.</w:t>
        </w:r>
        <w:r w:rsidR="006739C4" w:rsidRPr="00A35291">
          <w:rPr>
            <w:rStyle w:val="Hyperlink"/>
            <w:color w:val="auto"/>
            <w:u w:val="none"/>
          </w:rPr>
          <w:tab/>
        </w:r>
        <w:r w:rsidR="006739C4" w:rsidRPr="00A35291">
          <w:rPr>
            <w:rStyle w:val="Hyperlink"/>
            <w:noProof/>
            <w:color w:val="auto"/>
            <w:u w:val="none"/>
          </w:rPr>
          <w:t>tecnologias utilizadas</w:t>
        </w:r>
        <w:r w:rsidR="006739C4" w:rsidRPr="00A35291">
          <w:rPr>
            <w:rStyle w:val="Hyperlink"/>
            <w:webHidden/>
            <w:color w:val="auto"/>
            <w:u w:val="none"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7</w:t>
      </w:r>
    </w:p>
    <w:p w14:paraId="4DB9CBC9" w14:textId="38C5BC96" w:rsidR="006739C4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noProof/>
          <w:color w:val="auto"/>
          <w:u w:val="none"/>
        </w:rPr>
      </w:pPr>
      <w:hyperlink w:anchor="_Toc436215891" w:history="1">
        <w:r w:rsidR="006739C4" w:rsidRPr="00A35291">
          <w:rPr>
            <w:rStyle w:val="Hyperlink"/>
            <w:noProof/>
            <w:color w:val="auto"/>
            <w:u w:val="none"/>
          </w:rPr>
          <w:t>8.</w:t>
        </w:r>
        <w:r w:rsidR="006739C4" w:rsidRPr="00A35291">
          <w:rPr>
            <w:rStyle w:val="Hyperlink"/>
            <w:color w:val="auto"/>
            <w:u w:val="none"/>
          </w:rPr>
          <w:tab/>
        </w:r>
        <w:r w:rsidR="006739C4" w:rsidRPr="00A35291">
          <w:rPr>
            <w:rStyle w:val="Hyperlink"/>
            <w:noProof/>
            <w:color w:val="auto"/>
            <w:u w:val="none"/>
          </w:rPr>
          <w:t>cronograma</w:t>
        </w:r>
        <w:r w:rsidR="006739C4" w:rsidRPr="00A35291">
          <w:rPr>
            <w:rStyle w:val="Hyperlink"/>
            <w:webHidden/>
            <w:color w:val="auto"/>
            <w:u w:val="none"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8</w:t>
      </w:r>
    </w:p>
    <w:p w14:paraId="4A3EB5FB" w14:textId="75E29037" w:rsidR="00031D11" w:rsidRPr="00A35291" w:rsidRDefault="00343AB9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>
          <w:rPr>
            <w:rStyle w:val="Hyperlink"/>
            <w:noProof/>
          </w:rPr>
          <w:t>9</w:t>
        </w:r>
        <w:r w:rsidR="006739C4" w:rsidRPr="00060AA0">
          <w:rPr>
            <w:rStyle w:val="Hyperlink"/>
            <w:noProof/>
          </w:rPr>
          <w:t>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referências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9</w:t>
      </w:r>
    </w:p>
    <w:p w14:paraId="62D84A27" w14:textId="77777777" w:rsidR="00302D54" w:rsidRDefault="00302D54">
      <w:r>
        <w:rPr>
          <w:b/>
          <w:bCs/>
        </w:rPr>
        <w:fldChar w:fldCharType="end"/>
      </w:r>
    </w:p>
    <w:p w14:paraId="1EA1B08F" w14:textId="77777777" w:rsidR="005D7ED3" w:rsidRDefault="005D7ED3" w:rsidP="005D7ED3"/>
    <w:p w14:paraId="3BFF1120" w14:textId="77777777" w:rsidR="00302D54" w:rsidRDefault="00302D54" w:rsidP="005D7ED3"/>
    <w:p w14:paraId="4340D4C9" w14:textId="77777777" w:rsidR="005D7ED3" w:rsidRDefault="005D7ED3" w:rsidP="005D7ED3">
      <w:pPr>
        <w:sectPr w:rsidR="005D7ED3" w:rsidSect="000176E6">
          <w:headerReference w:type="default" r:id="rId9"/>
          <w:pgSz w:w="11906" w:h="16838"/>
          <w:pgMar w:top="1701" w:right="1134" w:bottom="1134" w:left="1134" w:header="720" w:footer="720" w:gutter="0"/>
          <w:pgNumType w:start="0"/>
          <w:cols w:space="720"/>
          <w:docGrid w:linePitch="360"/>
        </w:sectPr>
      </w:pPr>
    </w:p>
    <w:p w14:paraId="29300CE5" w14:textId="2434E1FE" w:rsidR="001C6492" w:rsidRDefault="00965C90" w:rsidP="00031D11">
      <w:pPr>
        <w:pStyle w:val="Ttulo1"/>
      </w:pPr>
      <w:bookmarkStart w:id="0" w:name="_Toc434956075"/>
      <w:bookmarkStart w:id="1" w:name="_Toc436215888"/>
      <w:r w:rsidRPr="00031D11">
        <w:lastRenderedPageBreak/>
        <w:t>Introdução</w:t>
      </w:r>
      <w:bookmarkEnd w:id="0"/>
      <w:bookmarkEnd w:id="1"/>
    </w:p>
    <w:p w14:paraId="1DEA6922" w14:textId="04B10A3B" w:rsidR="00E02562" w:rsidRDefault="00E02562" w:rsidP="00E02562">
      <w:r>
        <w:t>A tecnologia aprimora-se cada vez mais com o passar dos anos. O que antes era feito de forma manuscrita, hoje temos ferramentas na palma da mão que suprem nossas necessidades de maneira mais rápida e eficiente. Com essa grande evolução,</w:t>
      </w:r>
      <w:r w:rsidR="00E11AF7">
        <w:t xml:space="preserve"> conforme Paula (2017)</w:t>
      </w:r>
      <w:r>
        <w:t xml:space="preserve"> tanto pessoas quanto empresas estão investindo em aplicações móveis para facilitarem o seu dia a dia.</w:t>
      </w:r>
    </w:p>
    <w:p w14:paraId="44D00F66" w14:textId="409AC0D5" w:rsidR="00E02562" w:rsidRDefault="00E02562" w:rsidP="00E02562">
      <w:r>
        <w:t>Dito isso, a procura de aplicações fluídas para controle de gastos e planejamento financeiro está cada vez maior. Com base nessas observações, será proposto o desenvolvimento de uma aplicação para gerenciar tais transações.</w:t>
      </w:r>
    </w:p>
    <w:p w14:paraId="7CEB91EB" w14:textId="46FA52AA" w:rsidR="00E02562" w:rsidRDefault="00E02562" w:rsidP="00E02562">
      <w:r>
        <w:t xml:space="preserve">No desenvolvimento, a administração do tempo é muito importante, pois se feito de maneira correta, a produtividade </w:t>
      </w:r>
      <w:r w:rsidR="008B255D">
        <w:t>aumenta</w:t>
      </w:r>
      <w:r>
        <w:t xml:space="preserve"> significativa</w:t>
      </w:r>
      <w:r w:rsidR="008B255D">
        <w:t>mente</w:t>
      </w:r>
      <w:r>
        <w:t xml:space="preserve">. Hoje no mercado há várias ferramentas para nos auxiliarem, e uma delas é o </w:t>
      </w:r>
      <w:proofErr w:type="spellStart"/>
      <w:r>
        <w:t>Flutter</w:t>
      </w:r>
      <w:proofErr w:type="spellEnd"/>
      <w:r w:rsidR="00FF03DF">
        <w:rPr>
          <w:rStyle w:val="Refdenotaderodap"/>
        </w:rPr>
        <w:footnoteReference w:id="1"/>
      </w:r>
      <w:r>
        <w:t>, que traz uma facilidade enorme em desenvolver aplicativos móveis de uma forma híbrida sem precisar retrabalhar no código.</w:t>
      </w:r>
    </w:p>
    <w:p w14:paraId="7449EAB7" w14:textId="0B9C3DA7" w:rsidR="00E02562" w:rsidRDefault="00E02562" w:rsidP="00E02562">
      <w:r>
        <w:t xml:space="preserve">Segundo Magalhães (2019) o </w:t>
      </w:r>
      <w:proofErr w:type="spellStart"/>
      <w:r>
        <w:t>Flutter</w:t>
      </w:r>
      <w:proofErr w:type="spellEnd"/>
      <w:r>
        <w:t xml:space="preserve"> tem seu próprio framework de processamento, o que quer dizer que ele não dependerá de nada específico de cada plataforma. Todos os efeitos que há no sistema operacional IOS</w:t>
      </w:r>
      <w:r w:rsidR="005E31FC">
        <w:rPr>
          <w:rStyle w:val="Refdenotaderodap"/>
        </w:rPr>
        <w:footnoteReference w:id="2"/>
      </w:r>
      <w:r>
        <w:t xml:space="preserve"> e </w:t>
      </w:r>
      <w:proofErr w:type="spellStart"/>
      <w:r>
        <w:t>Android</w:t>
      </w:r>
      <w:proofErr w:type="spellEnd"/>
      <w:r w:rsidR="005E31FC">
        <w:rPr>
          <w:rStyle w:val="Refdenotaderodap"/>
        </w:rPr>
        <w:footnoteReference w:id="3"/>
      </w:r>
      <w:r>
        <w:t xml:space="preserve"> estão incluídos na ferramenta. Nele também contém uma opção de visualização em segundos de todas alterações feitas sem precisar recompilar o aplicativo no celular, isso tudo de forma rápida e simples para o desenvolvimento da aplicação móvel de finanças. </w:t>
      </w:r>
    </w:p>
    <w:p w14:paraId="51B60195" w14:textId="0FE19EB0" w:rsidR="00E02562" w:rsidRPr="00E02562" w:rsidRDefault="00E02562" w:rsidP="00E02562">
      <w:r>
        <w:t>Os aplicativos que se sobressaem no mercado hoje, s</w:t>
      </w:r>
      <w:r w:rsidR="00D93167">
        <w:t>ão os com design mais trabalhado</w:t>
      </w:r>
      <w:r>
        <w:t xml:space="preserve">s, com animações que chamam atenção e de uma usabilidade rápida. No </w:t>
      </w:r>
      <w:proofErr w:type="spellStart"/>
      <w:r>
        <w:t>Flutter</w:t>
      </w:r>
      <w:proofErr w:type="spellEnd"/>
      <w:r>
        <w:t xml:space="preserve"> contém tudo isso,</w:t>
      </w:r>
      <w:r w:rsidR="00B2498D">
        <w:t xml:space="preserve"> sendo</w:t>
      </w:r>
      <w:r w:rsidR="00067CC5">
        <w:t xml:space="preserve"> </w:t>
      </w:r>
      <w:r w:rsidR="00B2498D">
        <w:t>escalável</w:t>
      </w:r>
      <w:r>
        <w:t xml:space="preserve">, pois </w:t>
      </w:r>
      <w:r w:rsidR="00B2498D">
        <w:t>permite uma</w:t>
      </w:r>
      <w:r>
        <w:t xml:space="preserve"> fácil manutenção de código fonte.</w:t>
      </w:r>
    </w:p>
    <w:p w14:paraId="278C5711" w14:textId="761EA113" w:rsidR="00C62F99" w:rsidRDefault="00915FA7">
      <w:pPr>
        <w:spacing w:before="0" w:after="160" w:line="259" w:lineRule="auto"/>
        <w:jc w:val="left"/>
      </w:pPr>
      <w:r>
        <w:br w:type="page"/>
      </w:r>
    </w:p>
    <w:p w14:paraId="4DF4FB3F" w14:textId="111E23FD" w:rsidR="002431F6" w:rsidRDefault="0051378D" w:rsidP="00BC746B">
      <w:pPr>
        <w:pStyle w:val="Ttulo1"/>
      </w:pPr>
      <w:r>
        <w:lastRenderedPageBreak/>
        <w:t>objetivos</w:t>
      </w:r>
    </w:p>
    <w:p w14:paraId="340F81DE" w14:textId="4E508BD2" w:rsidR="004954FA" w:rsidRDefault="0051378D" w:rsidP="00D1216F">
      <w:r w:rsidRPr="0051378D">
        <w:t>O objetivo desse trabalho é desenvolver um aplicativo para auxiliar o usuário no controle financeiro de diversas despesas pessoais, utilizando uma interface fluída, priorizando o desempenho e o design profissional e intuitivo.</w:t>
      </w:r>
      <w:bookmarkStart w:id="2" w:name="_Toc434956077"/>
      <w:bookmarkStart w:id="3" w:name="_Toc436215890"/>
      <w:r>
        <w:t xml:space="preserve"> </w:t>
      </w:r>
      <w:bookmarkEnd w:id="2"/>
      <w:bookmarkEnd w:id="3"/>
    </w:p>
    <w:p w14:paraId="0310C36C" w14:textId="77777777" w:rsidR="002E4E0D" w:rsidRDefault="002E4E0D" w:rsidP="00D1216F"/>
    <w:p w14:paraId="3525A854" w14:textId="77777777" w:rsidR="002E4E0D" w:rsidRDefault="002E4E0D" w:rsidP="00D1216F"/>
    <w:p w14:paraId="63E2B5E9" w14:textId="2BA8B675" w:rsidR="007F711D" w:rsidRDefault="004954FA" w:rsidP="00BC746B">
      <w:pPr>
        <w:pStyle w:val="Ttulo1"/>
      </w:pPr>
      <w:r>
        <w:t>j</w:t>
      </w:r>
      <w:r w:rsidR="00782B49">
        <w:t>ustificativa</w:t>
      </w:r>
    </w:p>
    <w:p w14:paraId="00A7032C" w14:textId="00B76ACD" w:rsidR="00782B49" w:rsidRDefault="004954FA" w:rsidP="00782B49">
      <w:r w:rsidRPr="004954FA">
        <w:t>Este trabalho se justifica pela necessidade de aprimorar a produtividade em programação móvel híbrida. Como mencionado anteriormente, a aplicação será para o controle e planejamento financeiro, auxiliando no desenvolvimento rápido e fluído com um melhor aproveitamento de códigos.</w:t>
      </w:r>
      <w:r w:rsidR="00C523FC">
        <w:t xml:space="preserve"> Será utilizado </w:t>
      </w:r>
      <w:proofErr w:type="spellStart"/>
      <w:r w:rsidR="00C523FC">
        <w:t>Flutter</w:t>
      </w:r>
      <w:proofErr w:type="spellEnd"/>
      <w:r w:rsidR="00C523FC">
        <w:t xml:space="preserve"> para obter esses resultados de performance e velocidade de desenvolvimento.</w:t>
      </w:r>
    </w:p>
    <w:p w14:paraId="0E421B9F" w14:textId="77777777" w:rsidR="002E4E0D" w:rsidRDefault="002E4E0D" w:rsidP="00782B49"/>
    <w:p w14:paraId="192A6587" w14:textId="77777777" w:rsidR="002E4E0D" w:rsidRDefault="002E4E0D" w:rsidP="00782B49"/>
    <w:p w14:paraId="6CA27BA7" w14:textId="044CBE19" w:rsidR="007F711D" w:rsidRDefault="00782B49" w:rsidP="00BC746B">
      <w:pPr>
        <w:pStyle w:val="Ttulo1"/>
      </w:pPr>
      <w:r>
        <w:t>motivação</w:t>
      </w:r>
    </w:p>
    <w:p w14:paraId="4B2CDEFD" w14:textId="3D4C8C0E" w:rsidR="00782B49" w:rsidRDefault="00782B49" w:rsidP="00782B49">
      <w:r>
        <w:t>A motivação para a produção desse trabalho surgiu da necessidade de gerar aplicações rápidas, com design profissional, com uma</w:t>
      </w:r>
      <w:r w:rsidR="00157FC7">
        <w:t xml:space="preserve"> </w:t>
      </w:r>
      <w:r w:rsidR="00157FC7">
        <w:t>altíssima</w:t>
      </w:r>
      <w:r>
        <w:t xml:space="preserve"> fluidez de animações e com código híbrido, rodando tanto em IOS quanto em </w:t>
      </w:r>
      <w:proofErr w:type="spellStart"/>
      <w:r>
        <w:t>Android</w:t>
      </w:r>
      <w:proofErr w:type="spellEnd"/>
      <w:r>
        <w:t xml:space="preserve"> e para conclusão do curso de Análise e Desenvolvimento de Sistemas.</w:t>
      </w:r>
    </w:p>
    <w:p w14:paraId="3EA75390" w14:textId="1AE2E0C7" w:rsidR="00782B49" w:rsidRDefault="00782B49" w:rsidP="007F711D">
      <w:pPr>
        <w:rPr>
          <w:b/>
        </w:rPr>
      </w:pPr>
      <w:r>
        <w:t>Além disso, toda a experiência que foi aprendida em engenharia de software teve um papel primordial para definição de todo o projeto, pois por se tratar de tecnologias que não usamos no curso, o conceito foi o mesmo.</w:t>
      </w:r>
    </w:p>
    <w:p w14:paraId="306EA982" w14:textId="6EAB45F8" w:rsidR="007F711D" w:rsidRDefault="00782B49" w:rsidP="00782B49">
      <w:pPr>
        <w:pStyle w:val="Ttulo1"/>
      </w:pPr>
      <w:r w:rsidRPr="00782B49">
        <w:lastRenderedPageBreak/>
        <w:t>PERSPECTIVA DE CONTRIBUIÇÃO</w:t>
      </w:r>
    </w:p>
    <w:p w14:paraId="6B47DC8A" w14:textId="3EAB09D6" w:rsidR="00782B49" w:rsidRDefault="00782B49" w:rsidP="00782B49">
      <w:r>
        <w:t xml:space="preserve">Com esse trabalho, pretende-se mostrar como é rápido gerar </w:t>
      </w:r>
      <w:r w:rsidR="0049721A">
        <w:t>interfaces gráficas</w:t>
      </w:r>
      <w:r>
        <w:t xml:space="preserve"> profissionais, animações nativas da própria ferramenta, sem precisar digitar muitos códigos comparando com ferramentas concorrentes para geração do aplicativo financeiro.</w:t>
      </w:r>
    </w:p>
    <w:p w14:paraId="5F1953FE" w14:textId="05440396" w:rsidR="00782B49" w:rsidRDefault="00782B49" w:rsidP="00782B49">
      <w:r>
        <w:t>Como a ferramenta é nova, a agregação para a área de estudo é alta, pois não há muito</w:t>
      </w:r>
      <w:r w:rsidR="0049721A">
        <w:t xml:space="preserve"> material disponível (artigos, livros, tutoriais, cursos, etc</w:t>
      </w:r>
      <w:r w:rsidR="001A5F02">
        <w:t>.</w:t>
      </w:r>
      <w:r w:rsidR="0049721A">
        <w:t>)</w:t>
      </w:r>
      <w:r>
        <w:t xml:space="preserve"> sobre o </w:t>
      </w:r>
      <w:proofErr w:type="spellStart"/>
      <w:r>
        <w:t>Flutter</w:t>
      </w:r>
      <w:proofErr w:type="spellEnd"/>
      <w:r>
        <w:t>.</w:t>
      </w:r>
    </w:p>
    <w:p w14:paraId="1D4A499E" w14:textId="77777777" w:rsidR="002E4E0D" w:rsidRDefault="002E4E0D" w:rsidP="00782B49"/>
    <w:p w14:paraId="45F6E7BF" w14:textId="77777777" w:rsidR="002E4E0D" w:rsidRDefault="002E4E0D" w:rsidP="00782B49"/>
    <w:p w14:paraId="69B82651" w14:textId="58A2D29B" w:rsidR="00782B49" w:rsidRDefault="00782B49" w:rsidP="00782B49">
      <w:pPr>
        <w:pStyle w:val="Ttulo1"/>
      </w:pPr>
      <w:r w:rsidRPr="00782B49">
        <w:t>METODOLOGIA</w:t>
      </w:r>
    </w:p>
    <w:p w14:paraId="3843E569" w14:textId="245B07EB" w:rsidR="00782B49" w:rsidRDefault="00782B49" w:rsidP="00782B49">
      <w:r>
        <w:t xml:space="preserve">O projeto será desenvolvido com uma análise realizada por diversas pessoas que tem interesse de fazer o controle financeiro. A metodologia da análise e a própria implementação será feita orientada a objetos. Será feito todo em cima de uma engenharia de software. Este estudo de caso será feito </w:t>
      </w:r>
      <w:r w:rsidR="001A5F02">
        <w:t>com base em</w:t>
      </w:r>
      <w:r>
        <w:t xml:space="preserve"> pessoas que precisam se planejar financeiramente, com agregação de um levantamento de requisitos, ou seja, as </w:t>
      </w:r>
      <w:r w:rsidR="002016AD">
        <w:t>funcionalidades</w:t>
      </w:r>
      <w:r>
        <w:t xml:space="preserve"> que necessitam em uma aplicação para os ajudar. </w:t>
      </w:r>
    </w:p>
    <w:p w14:paraId="24A8BFB1" w14:textId="1AD1AF11" w:rsidR="00782B49" w:rsidRDefault="00A0445C" w:rsidP="00782B49">
      <w:r>
        <w:t>Para</w:t>
      </w:r>
      <w:r w:rsidR="00782B49">
        <w:t xml:space="preserve"> fazer os casos de usos, diagrama de atividades, diagrama de classes será usado</w:t>
      </w:r>
      <w:r w:rsidR="005E16D9">
        <w:t xml:space="preserve"> a linguagem UML com base n</w:t>
      </w:r>
      <w:r w:rsidR="00782B49">
        <w:t xml:space="preserve">o programa </w:t>
      </w:r>
      <w:proofErr w:type="spellStart"/>
      <w:r w:rsidR="00782B49">
        <w:t>Astah</w:t>
      </w:r>
      <w:proofErr w:type="spellEnd"/>
      <w:r w:rsidR="00782B49">
        <w:t>, nele consegue-se realizar trabalhos com uma agilidade maior por ser simples e objetivo.</w:t>
      </w:r>
    </w:p>
    <w:p w14:paraId="7148D6F6" w14:textId="77777777" w:rsidR="00C27136" w:rsidRDefault="00C27136" w:rsidP="00782B49"/>
    <w:p w14:paraId="106ADEB2" w14:textId="77777777" w:rsidR="00C27136" w:rsidRDefault="00C27136" w:rsidP="00782B49"/>
    <w:p w14:paraId="6EEE09E2" w14:textId="77777777" w:rsidR="00C27136" w:rsidRDefault="00C27136" w:rsidP="00782B49"/>
    <w:p w14:paraId="079B4DE9" w14:textId="77777777" w:rsidR="00C27136" w:rsidRDefault="00C27136" w:rsidP="00782B49"/>
    <w:p w14:paraId="6C08886F" w14:textId="1E66EB49" w:rsidR="00C27136" w:rsidRDefault="00C27136" w:rsidP="00C27136">
      <w:pPr>
        <w:pStyle w:val="Ttulo1"/>
      </w:pPr>
      <w:r>
        <w:lastRenderedPageBreak/>
        <w:t>TECNOLOGIAS UTILIZADAS</w:t>
      </w:r>
    </w:p>
    <w:p w14:paraId="1FCC344D" w14:textId="067E9A3E" w:rsidR="009447B5" w:rsidRPr="009447B5" w:rsidRDefault="009447B5" w:rsidP="009447B5">
      <w:r>
        <w:t xml:space="preserve">Durante o trabalho de modelagem da aplicação serão desenvolvidos os diagramas conforme a linguagem UML. </w:t>
      </w:r>
      <w:r w:rsidR="00F3632C">
        <w:t xml:space="preserve">Para </w:t>
      </w:r>
      <w:proofErr w:type="spellStart"/>
      <w:r w:rsidR="00F3632C">
        <w:t>Portalgsi</w:t>
      </w:r>
      <w:proofErr w:type="spellEnd"/>
      <w:r w:rsidR="007C5F35">
        <w:t xml:space="preserve"> (2011?) </w:t>
      </w:r>
      <w:r>
        <w:t xml:space="preserve">UML é uma linguagem de modelagem que é utilizada para fazer as modelagens de objetos do mundo real. Essa linguagem é para auxiliar no desenvolvimento de todos tipos de </w:t>
      </w:r>
      <w:r w:rsidR="006F2DFD">
        <w:t>sistemas</w:t>
      </w:r>
      <w:r>
        <w:t xml:space="preserve"> para facilitar o entendimento do mesmo em forma de “desenhos”</w:t>
      </w:r>
      <w:r w:rsidR="006B6283">
        <w:t>.</w:t>
      </w:r>
    </w:p>
    <w:p w14:paraId="6BFEAF43" w14:textId="77777777" w:rsidR="00C50996" w:rsidRDefault="001250E2" w:rsidP="00C50996">
      <w:r>
        <w:t xml:space="preserve">Por fim, para auxiliar na produção de diagramas da linguagem UML será utilizada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E conforme Lima (2016):</w:t>
      </w:r>
    </w:p>
    <w:p w14:paraId="41602CA8" w14:textId="77777777" w:rsidR="00C50996" w:rsidRDefault="00C50996" w:rsidP="00C50996"/>
    <w:p w14:paraId="089CA739" w14:textId="24969F0B" w:rsidR="001250E2" w:rsidRPr="00C50996" w:rsidRDefault="001250E2" w:rsidP="00C50996">
      <w:pPr>
        <w:ind w:left="2268"/>
        <w:rPr>
          <w:sz w:val="22"/>
        </w:rPr>
      </w:pPr>
      <w:proofErr w:type="spellStart"/>
      <w:r w:rsidRPr="00C50996">
        <w:rPr>
          <w:sz w:val="22"/>
        </w:rPr>
        <w:t>Astah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Community</w:t>
      </w:r>
      <w:proofErr w:type="spellEnd"/>
      <w:r w:rsidRPr="00C50996">
        <w:rPr>
          <w:sz w:val="22"/>
        </w:rPr>
        <w:t xml:space="preserve"> é um software para modelagem UML (</w:t>
      </w:r>
      <w:proofErr w:type="spellStart"/>
      <w:r w:rsidRPr="00C50996">
        <w:rPr>
          <w:sz w:val="22"/>
        </w:rPr>
        <w:t>Unified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Modeling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Language</w:t>
      </w:r>
      <w:proofErr w:type="spellEnd"/>
      <w:r w:rsidRPr="00C50996">
        <w:rPr>
          <w:sz w:val="22"/>
        </w:rPr>
        <w:t xml:space="preserve"> – Linguagem de Modelagem Unificada) com suporte a UML 2, desenvolvido pela </w:t>
      </w:r>
      <w:proofErr w:type="spellStart"/>
      <w:r w:rsidRPr="00C50996">
        <w:rPr>
          <w:sz w:val="22"/>
        </w:rPr>
        <w:t>Change</w:t>
      </w:r>
      <w:proofErr w:type="spellEnd"/>
      <w:r w:rsidRPr="00C50996">
        <w:rPr>
          <w:sz w:val="22"/>
        </w:rPr>
        <w:t xml:space="preserve"> Vision, </w:t>
      </w:r>
      <w:proofErr w:type="spellStart"/>
      <w:r w:rsidRPr="00C50996">
        <w:rPr>
          <w:sz w:val="22"/>
        </w:rPr>
        <w:t>Inc</w:t>
      </w:r>
      <w:proofErr w:type="spellEnd"/>
      <w:r w:rsidRPr="00C50996">
        <w:rPr>
          <w:sz w:val="22"/>
        </w:rPr>
        <w:t xml:space="preserve"> e disponível para sistemas operacionais Windows 64 bits. Anteriormente conhecido por JUDE, um acrônimo de Java </w:t>
      </w:r>
      <w:proofErr w:type="spellStart"/>
      <w:r w:rsidRPr="00C50996">
        <w:rPr>
          <w:sz w:val="22"/>
        </w:rPr>
        <w:t>and</w:t>
      </w:r>
      <w:proofErr w:type="spellEnd"/>
      <w:r w:rsidRPr="00C50996">
        <w:rPr>
          <w:sz w:val="22"/>
        </w:rPr>
        <w:t xml:space="preserve"> UML </w:t>
      </w:r>
      <w:proofErr w:type="spellStart"/>
      <w:r w:rsidRPr="00C50996">
        <w:rPr>
          <w:sz w:val="22"/>
        </w:rPr>
        <w:t>Developers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Environment</w:t>
      </w:r>
      <w:proofErr w:type="spellEnd"/>
      <w:r w:rsidRPr="00C50996">
        <w:rPr>
          <w:sz w:val="22"/>
        </w:rPr>
        <w:t xml:space="preserve"> (Ambiente para Desenvolvedores UML e Java</w:t>
      </w:r>
      <w:r w:rsidR="00C50996" w:rsidRPr="00C50996">
        <w:rPr>
          <w:sz w:val="22"/>
        </w:rPr>
        <w:t>)</w:t>
      </w:r>
      <w:r w:rsidRPr="00C50996">
        <w:rPr>
          <w:sz w:val="22"/>
        </w:rPr>
        <w:t>.</w:t>
      </w:r>
    </w:p>
    <w:p w14:paraId="23FEFF80" w14:textId="77777777" w:rsidR="001250E2" w:rsidRDefault="001250E2" w:rsidP="001250E2"/>
    <w:p w14:paraId="2E458BDB" w14:textId="65004868" w:rsidR="001250E2" w:rsidRPr="001250E2" w:rsidRDefault="008C0D58" w:rsidP="001250E2">
      <w:r>
        <w:t xml:space="preserve">Para modelagem do banco de dados do aplicativo para facilitar no entendimento do mesmo será utilizado o </w:t>
      </w:r>
      <w:r w:rsidR="003545F7">
        <w:t>MySQL Workbench</w:t>
      </w:r>
      <w:r>
        <w:t xml:space="preserve"> que</w:t>
      </w:r>
      <w:r w:rsidR="003545F7">
        <w:t xml:space="preserve"> é um</w:t>
      </w:r>
      <w:r w:rsidR="009603B5">
        <w:t>a ferramenta visual que tem como objetivo gerar designs, fazer o desenvolvimento e também conta com administração de todos os dados MySQL</w:t>
      </w:r>
      <w:r w:rsidR="003545F7">
        <w:t xml:space="preserve"> (</w:t>
      </w:r>
      <w:r w:rsidR="00BC7ECB">
        <w:t>VESPA</w:t>
      </w:r>
      <w:r w:rsidR="003545F7">
        <w:t xml:space="preserve">, </w:t>
      </w:r>
      <w:r w:rsidR="0054051D">
        <w:t>2010</w:t>
      </w:r>
      <w:r w:rsidR="003545F7">
        <w:t>).</w:t>
      </w:r>
    </w:p>
    <w:p w14:paraId="2DAFA219" w14:textId="1CB04E58" w:rsidR="00C27136" w:rsidRDefault="002B20D4" w:rsidP="00C27136">
      <w:r>
        <w:t xml:space="preserve">Para desenvolver o aplicativo </w:t>
      </w:r>
      <w:r w:rsidR="00412672">
        <w:t xml:space="preserve">com toda sua codificação </w:t>
      </w:r>
      <w:r>
        <w:t xml:space="preserve">será utilizado </w:t>
      </w:r>
      <w:proofErr w:type="spellStart"/>
      <w:r w:rsidR="00C27136">
        <w:t>Flutter</w:t>
      </w:r>
      <w:proofErr w:type="spellEnd"/>
      <w:r w:rsidR="00C27136">
        <w:t xml:space="preserve"> </w:t>
      </w:r>
      <w:r>
        <w:t xml:space="preserve">que </w:t>
      </w:r>
      <w:r w:rsidR="00C27136">
        <w:t xml:space="preserve">é um framework da Google que utiliza a linguagem de programação DART, é de código aberto e é usado para desenvolvimento híbrido de aplicativos </w:t>
      </w:r>
      <w:r w:rsidR="004838AD">
        <w:t>mó</w:t>
      </w:r>
      <w:r w:rsidR="002F683C">
        <w:t>veis</w:t>
      </w:r>
      <w:r w:rsidR="00C27136">
        <w:t>. Como seu código roda nativo no celular, sua maior vantagem é o desempenho. Além disso, possui modelos gráficos pré-moldados e animações em 60fps</w:t>
      </w:r>
      <w:r w:rsidR="00BE3464">
        <w:rPr>
          <w:rStyle w:val="Refdenotaderodap"/>
        </w:rPr>
        <w:footnoteReference w:id="4"/>
      </w:r>
      <w:r w:rsidR="00C27136">
        <w:t>, além de ser de fácil programação (MAGALHÃES, 2019).</w:t>
      </w:r>
    </w:p>
    <w:p w14:paraId="77F7C807" w14:textId="77777777" w:rsidR="00BF6A83" w:rsidRDefault="00BF6A83" w:rsidP="00C27136"/>
    <w:p w14:paraId="77C1A874" w14:textId="77777777" w:rsidR="00BF6A83" w:rsidRDefault="00BF6A83" w:rsidP="00C27136"/>
    <w:p w14:paraId="5B686A57" w14:textId="77777777" w:rsidR="00BF6A83" w:rsidRDefault="00BF6A83" w:rsidP="00C27136"/>
    <w:p w14:paraId="301202A1" w14:textId="6DA853D6" w:rsidR="00976C67" w:rsidRDefault="006F24DF" w:rsidP="00C27136">
      <w:r>
        <w:lastRenderedPageBreak/>
        <w:t xml:space="preserve">Será utilizado </w:t>
      </w:r>
      <w:proofErr w:type="spellStart"/>
      <w:r>
        <w:t>Firebase</w:t>
      </w:r>
      <w:proofErr w:type="spellEnd"/>
      <w:r w:rsidR="00BE3464">
        <w:rPr>
          <w:rStyle w:val="Refdenotaderodap"/>
        </w:rPr>
        <w:footnoteReference w:id="5"/>
      </w:r>
      <w:r>
        <w:t xml:space="preserve"> para fazer o armazenamento do banco de dados. </w:t>
      </w:r>
      <w:r w:rsidR="00C27136">
        <w:t xml:space="preserve">Conforme Viana (2017) </w:t>
      </w:r>
      <w:proofErr w:type="spellStart"/>
      <w:r w:rsidR="00C27136">
        <w:t>Firebase</w:t>
      </w:r>
      <w:proofErr w:type="spellEnd"/>
      <w:r w:rsidR="00C27136">
        <w:t xml:space="preserve"> é uma plataforma web de desenvolvimento que foi adquirida pela Google e tem seu foco no </w:t>
      </w:r>
      <w:proofErr w:type="spellStart"/>
      <w:r w:rsidR="00C27136">
        <w:t>back-end</w:t>
      </w:r>
      <w:proofErr w:type="spellEnd"/>
      <w:r w:rsidR="00BE3464">
        <w:rPr>
          <w:rStyle w:val="Refdenotaderodap"/>
        </w:rPr>
        <w:footnoteReference w:id="6"/>
      </w:r>
      <w:r w:rsidR="00C27136">
        <w:t xml:space="preserve"> de fácil manuseio e de uma enorme facilidade e usabilidade. Existem diversos recursos que essa ferramenta nos auxilia no desenvolvimento e gerenciamento de aplicações, como um banco de dados em tempo real e autenticações através de contas da própria Google.</w:t>
      </w:r>
    </w:p>
    <w:p w14:paraId="3DFBA20C" w14:textId="77777777" w:rsidR="00976C67" w:rsidRDefault="00976C67" w:rsidP="00C27136"/>
    <w:p w14:paraId="7DE43D10" w14:textId="77777777" w:rsidR="00976C67" w:rsidRDefault="00976C67" w:rsidP="00C27136"/>
    <w:p w14:paraId="380787AC" w14:textId="13ECAAE0" w:rsidR="00976C67" w:rsidRDefault="00976C67" w:rsidP="00976C67">
      <w:pPr>
        <w:pStyle w:val="Ttulo1"/>
      </w:pPr>
      <w:r>
        <w:t>CRONOGRAMA</w:t>
      </w:r>
    </w:p>
    <w:tbl>
      <w:tblPr>
        <w:tblW w:w="8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584"/>
        <w:gridCol w:w="603"/>
        <w:gridCol w:w="584"/>
        <w:gridCol w:w="584"/>
        <w:gridCol w:w="584"/>
        <w:gridCol w:w="631"/>
        <w:gridCol w:w="584"/>
        <w:gridCol w:w="584"/>
        <w:gridCol w:w="584"/>
        <w:gridCol w:w="584"/>
        <w:gridCol w:w="601"/>
        <w:gridCol w:w="584"/>
      </w:tblGrid>
      <w:tr w:rsidR="000B7CC7" w:rsidRPr="00E45F82" w14:paraId="5818163F" w14:textId="77777777" w:rsidTr="0053242A">
        <w:trPr>
          <w:trHeight w:val="3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BC8A88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ATIVIDADES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BF5C25E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OUT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E2E7800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NOV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BE688B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DEZ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BDA6D0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CB55F64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FEV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5195366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MAR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A1423F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ABR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077750F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MAI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D271D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JUN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65A06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JUL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2C70184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AGO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79206B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SET</w:t>
            </w:r>
          </w:p>
        </w:tc>
      </w:tr>
      <w:tr w:rsidR="000B7CC7" w:rsidRPr="005B43DB" w14:paraId="51097B98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51D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ELABORAÇÃO DO PRÉ PROJETO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C2199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5BAA9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3CD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3F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0E1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769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C6A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126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6DB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BE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ABD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92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044A9A4A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72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LEVANTAMENTO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34D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C7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9F270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09E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3B3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2FC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CE3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CCC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E21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4B5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4C2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B64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4CB18125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C0D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ANÁLISE DO SISTEMA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F5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2E8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50959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8693F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E6949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DE367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C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B62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DA1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BCF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2FA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270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3243BB2F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473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ESTUDO SOBRE O FLUTTER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4D4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0C3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7F746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A0E9D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37717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098B7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386A5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53523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86931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C614F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8E1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F47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BBAFB3A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B5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DESENV. DO APLICATIVO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E7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EE5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341C2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2A0C1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1FBB0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56FD8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499CF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17263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21E33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15DF7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8E9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D19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10884C97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CAB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EXAME QUALIFICAÇÃO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46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114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5C5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01A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E06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9CD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EDF01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81D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183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645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BCA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60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2431173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E47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2F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A5E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53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E1C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0CC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F49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93C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311F9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94FB8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83566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CE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42B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1619B3E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5C5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ESCRITA VERSÃO FINAL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DCA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064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CB4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670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B5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E02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4D9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07C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7845D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1D057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6708A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DF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31B64858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85C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APRESENTAÇÃO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8A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8AF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364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DD6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591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825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23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7C0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C7E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BAB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23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76696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9846BBD" w14:textId="77777777" w:rsidR="00976C67" w:rsidRDefault="00976C67" w:rsidP="00976C67"/>
    <w:p w14:paraId="74145574" w14:textId="77777777" w:rsidR="00525FC2" w:rsidRDefault="00525FC2" w:rsidP="00976C67"/>
    <w:p w14:paraId="595293ED" w14:textId="72C6F07F" w:rsidR="00525FC2" w:rsidRDefault="00525FC2" w:rsidP="00525FC2">
      <w:pPr>
        <w:pStyle w:val="Ttulo1"/>
      </w:pPr>
      <w:r>
        <w:lastRenderedPageBreak/>
        <w:t>REFERÊNCIAS</w:t>
      </w:r>
    </w:p>
    <w:p w14:paraId="14680B7B" w14:textId="39048D02" w:rsidR="00525FC2" w:rsidRDefault="00525FC2" w:rsidP="00525FC2">
      <w:r>
        <w:t xml:space="preserve">MAGALHÃES, Túlio. </w:t>
      </w:r>
      <w:proofErr w:type="spellStart"/>
      <w:r w:rsidRPr="003F2576">
        <w:rPr>
          <w:b/>
        </w:rPr>
        <w:t>Flutter</w:t>
      </w:r>
      <w:proofErr w:type="spellEnd"/>
      <w:r w:rsidRPr="003F2576">
        <w:rPr>
          <w:b/>
        </w:rPr>
        <w:t xml:space="preserve">: tudo sobre o queridinho do </w:t>
      </w:r>
      <w:proofErr w:type="spellStart"/>
      <w:r w:rsidRPr="003F2576">
        <w:rPr>
          <w:b/>
        </w:rPr>
        <w:t>google</w:t>
      </w:r>
      <w:proofErr w:type="spellEnd"/>
      <w:r>
        <w:t>. Disponível em &lt;https://www.zup.com.br/blog/flutter&gt;. Acesso em: 21 out. 2019.</w:t>
      </w:r>
    </w:p>
    <w:p w14:paraId="768D2B92" w14:textId="77777777" w:rsidR="00525FC2" w:rsidRDefault="00525FC2" w:rsidP="00525FC2">
      <w:r>
        <w:t xml:space="preserve">VIANA, Daniel. </w:t>
      </w:r>
      <w:proofErr w:type="spellStart"/>
      <w:r w:rsidRPr="003F2576">
        <w:rPr>
          <w:b/>
        </w:rPr>
        <w:t>Firebase</w:t>
      </w:r>
      <w:proofErr w:type="spellEnd"/>
      <w:r w:rsidRPr="003F2576">
        <w:rPr>
          <w:b/>
        </w:rPr>
        <w:t>: descubra no que esta plataforma pode te ajudar</w:t>
      </w:r>
      <w:r>
        <w:t>. Disponível em &lt;https://www.treinaweb.com.br/blog/firebase-descubra-no-que-esta-plataforma-pode-te-ajudar&gt;. Acesso em: 03 out. 2019.</w:t>
      </w:r>
    </w:p>
    <w:p w14:paraId="20CD8198" w14:textId="23BA7EC4" w:rsidR="00525FC2" w:rsidRDefault="00C1413F" w:rsidP="00525FC2">
      <w:r>
        <w:t>VESPA</w:t>
      </w:r>
      <w:r w:rsidR="00525FC2">
        <w:t xml:space="preserve">, </w:t>
      </w:r>
      <w:r>
        <w:t>Thiago</w:t>
      </w:r>
      <w:r w:rsidR="00525FC2">
        <w:t xml:space="preserve">. </w:t>
      </w:r>
      <w:r w:rsidRPr="003F2576">
        <w:rPr>
          <w:b/>
        </w:rPr>
        <w:t>MySQL Workbench</w:t>
      </w:r>
      <w:r w:rsidR="00525FC2">
        <w:t xml:space="preserve">. Disponível em &lt; </w:t>
      </w:r>
      <w:r w:rsidRPr="00C1413F">
        <w:t>https://thiagovespa.com.br/blog/2010/09/18/mysql-workbench/</w:t>
      </w:r>
      <w:r>
        <w:t>&gt;. Acesso em: 21</w:t>
      </w:r>
      <w:r w:rsidR="00525FC2">
        <w:t xml:space="preserve"> </w:t>
      </w:r>
      <w:r>
        <w:t>nov</w:t>
      </w:r>
      <w:r w:rsidR="00525FC2">
        <w:t>. 2019.</w:t>
      </w:r>
    </w:p>
    <w:p w14:paraId="657FB8A9" w14:textId="06F159F2" w:rsidR="00525FC2" w:rsidRDefault="00525FC2" w:rsidP="00525FC2">
      <w:r>
        <w:t xml:space="preserve">LIMA, Davi. </w:t>
      </w:r>
      <w:r w:rsidRPr="003F2576">
        <w:rPr>
          <w:b/>
        </w:rPr>
        <w:t xml:space="preserve">Modele softwares com </w:t>
      </w:r>
      <w:proofErr w:type="spellStart"/>
      <w:r w:rsidRPr="003F2576">
        <w:rPr>
          <w:b/>
        </w:rPr>
        <w:t>Astah</w:t>
      </w:r>
      <w:proofErr w:type="spellEnd"/>
      <w:r w:rsidRPr="003F2576">
        <w:rPr>
          <w:b/>
        </w:rPr>
        <w:t xml:space="preserve"> </w:t>
      </w:r>
      <w:proofErr w:type="spellStart"/>
      <w:r w:rsidRPr="003F2576">
        <w:rPr>
          <w:b/>
        </w:rPr>
        <w:t>Community</w:t>
      </w:r>
      <w:proofErr w:type="spellEnd"/>
      <w:r>
        <w:t>. Disponível em &lt;https://www.techtudo.com.br/tudo-sobre/astah-commmunity.html&gt;. Acesso em: 19 nov. 2019.</w:t>
      </w:r>
    </w:p>
    <w:p w14:paraId="4C50703F" w14:textId="739C8026" w:rsidR="00F86E8E" w:rsidRDefault="00F86E8E" w:rsidP="00F86E8E">
      <w:r>
        <w:t xml:space="preserve">PAULA, Welington. </w:t>
      </w:r>
      <w:r w:rsidRPr="003F2576">
        <w:rPr>
          <w:b/>
        </w:rPr>
        <w:t>Rumo do Desenvolvimento Mobile</w:t>
      </w:r>
      <w:r>
        <w:t>. Disponível em &lt;</w:t>
      </w:r>
      <w:r w:rsidRPr="00F86E8E">
        <w:t xml:space="preserve"> https://www.devmedia.com.br/rumo-do-desenvolvimento-mobile/24129</w:t>
      </w:r>
      <w:r>
        <w:t>&gt;. Acesso em: 21 nov. 2019.</w:t>
      </w:r>
    </w:p>
    <w:p w14:paraId="49BAC7AF" w14:textId="1AA85153" w:rsidR="00253872" w:rsidRPr="00525FC2" w:rsidRDefault="00253872" w:rsidP="00253872">
      <w:r>
        <w:t xml:space="preserve">PORTAGSI. </w:t>
      </w:r>
      <w:r w:rsidRPr="003F2576">
        <w:rPr>
          <w:b/>
        </w:rPr>
        <w:t xml:space="preserve">O que é </w:t>
      </w:r>
      <w:proofErr w:type="gramStart"/>
      <w:r w:rsidRPr="003F2576">
        <w:rPr>
          <w:b/>
        </w:rPr>
        <w:t>UML?</w:t>
      </w:r>
      <w:r>
        <w:t>.</w:t>
      </w:r>
      <w:proofErr w:type="gramEnd"/>
      <w:r>
        <w:t xml:space="preserve"> Disponível em &lt;</w:t>
      </w:r>
      <w:r w:rsidRPr="00253872">
        <w:t>https://www.portalgsti.com.br/uml/sobre/</w:t>
      </w:r>
      <w:r>
        <w:t>&gt;. Acesso em: 21 nov. 2019.</w:t>
      </w:r>
    </w:p>
    <w:p w14:paraId="1686BAD9" w14:textId="77777777" w:rsidR="00253872" w:rsidRPr="00525FC2" w:rsidRDefault="00253872" w:rsidP="00F86E8E"/>
    <w:p w14:paraId="7A3131CD" w14:textId="77777777" w:rsidR="00F86E8E" w:rsidRPr="00525FC2" w:rsidRDefault="00F86E8E" w:rsidP="00525FC2"/>
    <w:sectPr w:rsidR="00F86E8E" w:rsidRPr="00525FC2" w:rsidSect="00521DC1">
      <w:headerReference w:type="default" r:id="rId10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6AE91" w14:textId="77777777" w:rsidR="00343AB9" w:rsidRDefault="00343AB9" w:rsidP="00774571">
      <w:pPr>
        <w:spacing w:before="0" w:after="0" w:line="240" w:lineRule="auto"/>
      </w:pPr>
      <w:r>
        <w:separator/>
      </w:r>
    </w:p>
  </w:endnote>
  <w:endnote w:type="continuationSeparator" w:id="0">
    <w:p w14:paraId="74F1A7A6" w14:textId="77777777" w:rsidR="00343AB9" w:rsidRDefault="00343AB9" w:rsidP="00774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5EE51" w14:textId="77777777" w:rsidR="00343AB9" w:rsidRDefault="00343AB9" w:rsidP="00774571">
      <w:pPr>
        <w:spacing w:before="0" w:after="0" w:line="240" w:lineRule="auto"/>
      </w:pPr>
      <w:r>
        <w:separator/>
      </w:r>
    </w:p>
  </w:footnote>
  <w:footnote w:type="continuationSeparator" w:id="0">
    <w:p w14:paraId="7323796D" w14:textId="77777777" w:rsidR="00343AB9" w:rsidRDefault="00343AB9" w:rsidP="00774571">
      <w:pPr>
        <w:spacing w:before="0" w:after="0" w:line="240" w:lineRule="auto"/>
      </w:pPr>
      <w:r>
        <w:continuationSeparator/>
      </w:r>
    </w:p>
  </w:footnote>
  <w:footnote w:id="1">
    <w:p w14:paraId="1ACB51EC" w14:textId="77777777" w:rsidR="00FF03DF" w:rsidRDefault="00FF03DF" w:rsidP="00FF03D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https://flutter.dev/</w:t>
        </w:r>
      </w:hyperlink>
      <w:r>
        <w:t xml:space="preserve"> Acessado em 19 nov. 2019.</w:t>
      </w:r>
    </w:p>
  </w:footnote>
  <w:footnote w:id="2">
    <w:p w14:paraId="48AAB72D" w14:textId="0DBF78E7" w:rsidR="005E31FC" w:rsidRDefault="005E31F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757A2">
        <w:t>É</w:t>
      </w:r>
      <w:r>
        <w:t xml:space="preserve"> um sistema operacional de dispositivos móveis da Apple.</w:t>
      </w:r>
    </w:p>
  </w:footnote>
  <w:footnote w:id="3">
    <w:p w14:paraId="03F5D7AF" w14:textId="2F28C5E9" w:rsidR="005E31FC" w:rsidRDefault="005E31F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757A2">
        <w:t>É</w:t>
      </w:r>
      <w:r>
        <w:t xml:space="preserve"> um sistema operacional baseado no núcleo Linux, sendo seu maior colaborador o Google.</w:t>
      </w:r>
    </w:p>
  </w:footnote>
  <w:footnote w:id="4">
    <w:p w14:paraId="32BA45CF" w14:textId="455C85E5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Frames per </w:t>
      </w:r>
      <w:proofErr w:type="spellStart"/>
      <w:r>
        <w:t>Second</w:t>
      </w:r>
      <w:proofErr w:type="spellEnd"/>
      <w:r>
        <w:t xml:space="preserve"> (Quadros por segundo)</w:t>
      </w:r>
    </w:p>
  </w:footnote>
  <w:footnote w:id="5">
    <w:p w14:paraId="5400FF51" w14:textId="6DAF0038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https://firebase.google.com/</w:t>
        </w:r>
      </w:hyperlink>
    </w:p>
  </w:footnote>
  <w:footnote w:id="6">
    <w:p w14:paraId="6DA51D5E" w14:textId="2E0F16B6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Etapa de desenvolvimento responsável em implementar as regras de negócios da </w:t>
      </w:r>
      <w:r>
        <w:t>aplicação.</w:t>
      </w:r>
      <w:bookmarkStart w:id="4" w:name="_GoBack"/>
      <w:bookmarkEnd w:id="4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D92D" w14:textId="77777777" w:rsidR="009E519B" w:rsidRDefault="009E519B">
    <w:pPr>
      <w:pStyle w:val="Cabealho"/>
      <w:jc w:val="right"/>
    </w:pPr>
  </w:p>
  <w:p w14:paraId="466B3477" w14:textId="77777777" w:rsidR="009E519B" w:rsidRDefault="009E51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2AF55" w14:textId="77777777" w:rsidR="009E519B" w:rsidRPr="00521DC1" w:rsidRDefault="009E519B" w:rsidP="002956D4">
    <w:pPr>
      <w:pStyle w:val="Cabealho"/>
      <w:jc w:val="right"/>
      <w:rPr>
        <w:sz w:val="20"/>
        <w:szCs w:val="20"/>
      </w:rPr>
    </w:pPr>
    <w:r w:rsidRPr="00521DC1">
      <w:rPr>
        <w:sz w:val="20"/>
        <w:szCs w:val="20"/>
      </w:rPr>
      <w:fldChar w:fldCharType="begin"/>
    </w:r>
    <w:r w:rsidRPr="00521DC1">
      <w:rPr>
        <w:sz w:val="20"/>
        <w:szCs w:val="20"/>
      </w:rPr>
      <w:instrText>PAGE   \* MERGEFORMAT</w:instrText>
    </w:r>
    <w:r w:rsidRPr="00521DC1">
      <w:rPr>
        <w:sz w:val="20"/>
        <w:szCs w:val="20"/>
      </w:rPr>
      <w:fldChar w:fldCharType="separate"/>
    </w:r>
    <w:r w:rsidR="00BE3464">
      <w:rPr>
        <w:noProof/>
        <w:sz w:val="20"/>
        <w:szCs w:val="20"/>
      </w:rPr>
      <w:t>9</w:t>
    </w:r>
    <w:r w:rsidRPr="00521DC1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8808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B76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F6D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2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0002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BC4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90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6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02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36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7529CE"/>
    <w:multiLevelType w:val="hybridMultilevel"/>
    <w:tmpl w:val="E3BC6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976B4"/>
    <w:multiLevelType w:val="multilevel"/>
    <w:tmpl w:val="C464D572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07"/>
    <w:rsid w:val="00007B63"/>
    <w:rsid w:val="000176E6"/>
    <w:rsid w:val="00031D11"/>
    <w:rsid w:val="0004133A"/>
    <w:rsid w:val="00045405"/>
    <w:rsid w:val="00053C44"/>
    <w:rsid w:val="000541D8"/>
    <w:rsid w:val="00067CC5"/>
    <w:rsid w:val="000A451D"/>
    <w:rsid w:val="000A62D3"/>
    <w:rsid w:val="000B7CC7"/>
    <w:rsid w:val="000E62B6"/>
    <w:rsid w:val="001250E2"/>
    <w:rsid w:val="00136279"/>
    <w:rsid w:val="00157FC7"/>
    <w:rsid w:val="001A5BFB"/>
    <w:rsid w:val="001A5F02"/>
    <w:rsid w:val="001C6492"/>
    <w:rsid w:val="00200FC3"/>
    <w:rsid w:val="002016AD"/>
    <w:rsid w:val="002431F6"/>
    <w:rsid w:val="00253872"/>
    <w:rsid w:val="0026286C"/>
    <w:rsid w:val="00263A17"/>
    <w:rsid w:val="002956D4"/>
    <w:rsid w:val="002A26D6"/>
    <w:rsid w:val="002B1D97"/>
    <w:rsid w:val="002B20D4"/>
    <w:rsid w:val="002E1F45"/>
    <w:rsid w:val="002E4E0D"/>
    <w:rsid w:val="002E68D8"/>
    <w:rsid w:val="002F1AA3"/>
    <w:rsid w:val="002F683C"/>
    <w:rsid w:val="00302D54"/>
    <w:rsid w:val="00313023"/>
    <w:rsid w:val="00333EFC"/>
    <w:rsid w:val="003356BC"/>
    <w:rsid w:val="00343AB9"/>
    <w:rsid w:val="003545F7"/>
    <w:rsid w:val="0037059D"/>
    <w:rsid w:val="00386C81"/>
    <w:rsid w:val="00392703"/>
    <w:rsid w:val="003B6B91"/>
    <w:rsid w:val="003F2576"/>
    <w:rsid w:val="00412672"/>
    <w:rsid w:val="004559B8"/>
    <w:rsid w:val="004838AD"/>
    <w:rsid w:val="004954FA"/>
    <w:rsid w:val="0049721A"/>
    <w:rsid w:val="004C6450"/>
    <w:rsid w:val="004E1ADC"/>
    <w:rsid w:val="0051378D"/>
    <w:rsid w:val="00521DC1"/>
    <w:rsid w:val="00525FC2"/>
    <w:rsid w:val="0054051D"/>
    <w:rsid w:val="00562B36"/>
    <w:rsid w:val="00572799"/>
    <w:rsid w:val="005D7ED3"/>
    <w:rsid w:val="005E16D9"/>
    <w:rsid w:val="005E31FC"/>
    <w:rsid w:val="005F5FC0"/>
    <w:rsid w:val="00636C66"/>
    <w:rsid w:val="006739C4"/>
    <w:rsid w:val="00693C96"/>
    <w:rsid w:val="00694DD7"/>
    <w:rsid w:val="006B6283"/>
    <w:rsid w:val="006F24DF"/>
    <w:rsid w:val="006F2DFD"/>
    <w:rsid w:val="006F3061"/>
    <w:rsid w:val="007420DE"/>
    <w:rsid w:val="00755DF3"/>
    <w:rsid w:val="00774571"/>
    <w:rsid w:val="00782B49"/>
    <w:rsid w:val="007C5F35"/>
    <w:rsid w:val="007F711D"/>
    <w:rsid w:val="00804A9C"/>
    <w:rsid w:val="0085612C"/>
    <w:rsid w:val="00886C24"/>
    <w:rsid w:val="008B04E0"/>
    <w:rsid w:val="008B255D"/>
    <w:rsid w:val="008B7275"/>
    <w:rsid w:val="008C0D58"/>
    <w:rsid w:val="008C312A"/>
    <w:rsid w:val="0090081B"/>
    <w:rsid w:val="00915FA7"/>
    <w:rsid w:val="0094317E"/>
    <w:rsid w:val="009447B5"/>
    <w:rsid w:val="00951C57"/>
    <w:rsid w:val="009603B5"/>
    <w:rsid w:val="00965C90"/>
    <w:rsid w:val="00976C67"/>
    <w:rsid w:val="009E1784"/>
    <w:rsid w:val="009E519B"/>
    <w:rsid w:val="00A0445C"/>
    <w:rsid w:val="00A071AF"/>
    <w:rsid w:val="00A22F70"/>
    <w:rsid w:val="00A35291"/>
    <w:rsid w:val="00A413AA"/>
    <w:rsid w:val="00A76B8F"/>
    <w:rsid w:val="00A81ED7"/>
    <w:rsid w:val="00A97F1D"/>
    <w:rsid w:val="00AA349C"/>
    <w:rsid w:val="00AB2905"/>
    <w:rsid w:val="00AC2DC7"/>
    <w:rsid w:val="00AC3C10"/>
    <w:rsid w:val="00B21F61"/>
    <w:rsid w:val="00B2498D"/>
    <w:rsid w:val="00B4554D"/>
    <w:rsid w:val="00B55C67"/>
    <w:rsid w:val="00BC746B"/>
    <w:rsid w:val="00BC7ECB"/>
    <w:rsid w:val="00BE3464"/>
    <w:rsid w:val="00BF6A83"/>
    <w:rsid w:val="00C1413F"/>
    <w:rsid w:val="00C27136"/>
    <w:rsid w:val="00C50996"/>
    <w:rsid w:val="00C523FC"/>
    <w:rsid w:val="00C62F99"/>
    <w:rsid w:val="00CA0D64"/>
    <w:rsid w:val="00D1216F"/>
    <w:rsid w:val="00D303BA"/>
    <w:rsid w:val="00D6165C"/>
    <w:rsid w:val="00D72E51"/>
    <w:rsid w:val="00D93167"/>
    <w:rsid w:val="00DD019A"/>
    <w:rsid w:val="00DD5222"/>
    <w:rsid w:val="00DF424F"/>
    <w:rsid w:val="00E02562"/>
    <w:rsid w:val="00E11AF7"/>
    <w:rsid w:val="00E57EDE"/>
    <w:rsid w:val="00EB6115"/>
    <w:rsid w:val="00F019E2"/>
    <w:rsid w:val="00F107D7"/>
    <w:rsid w:val="00F32D07"/>
    <w:rsid w:val="00F3632C"/>
    <w:rsid w:val="00F700AD"/>
    <w:rsid w:val="00F71C3E"/>
    <w:rsid w:val="00F757A2"/>
    <w:rsid w:val="00F86E8E"/>
    <w:rsid w:val="00FA43AB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493D"/>
  <w15:chartTrackingRefBased/>
  <w15:docId w15:val="{95A6AD95-3268-4846-B6C8-456EEAA4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62B36"/>
    <w:pPr>
      <w:spacing w:before="120"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BC746B"/>
    <w:pPr>
      <w:keepNext/>
      <w:keepLines/>
      <w:numPr>
        <w:numId w:val="11"/>
      </w:numPr>
      <w:spacing w:before="0" w:after="960" w:line="240" w:lineRule="auto"/>
      <w:ind w:left="720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D6165C"/>
    <w:pPr>
      <w:keepNext/>
      <w:keepLines/>
      <w:numPr>
        <w:ilvl w:val="1"/>
        <w:numId w:val="11"/>
      </w:numPr>
      <w:spacing w:before="480" w:after="480" w:line="240" w:lineRule="auto"/>
      <w:outlineLvl w:val="1"/>
    </w:pPr>
    <w:rPr>
      <w:rFonts w:eastAsia="Times New Roman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D6165C"/>
    <w:pPr>
      <w:keepNext/>
      <w:keepLines/>
      <w:numPr>
        <w:ilvl w:val="2"/>
        <w:numId w:val="11"/>
      </w:numPr>
      <w:spacing w:before="480" w:after="480" w:line="240" w:lineRule="auto"/>
      <w:outlineLvl w:val="2"/>
    </w:pPr>
    <w:rPr>
      <w:rFonts w:eastAsia="Times New Roman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D6165C"/>
    <w:pPr>
      <w:numPr>
        <w:ilvl w:val="3"/>
        <w:numId w:val="1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804A9C"/>
    <w:pPr>
      <w:spacing w:before="0" w:after="0" w:line="240" w:lineRule="auto"/>
      <w:ind w:left="2268"/>
    </w:pPr>
    <w:rPr>
      <w:i/>
      <w:iCs/>
      <w:color w:val="404040"/>
      <w:sz w:val="20"/>
    </w:rPr>
  </w:style>
  <w:style w:type="character" w:customStyle="1" w:styleId="CitaoChar">
    <w:name w:val="Citação Char"/>
    <w:aliases w:val="Citação + de 3 linhas Char"/>
    <w:link w:val="Citao"/>
    <w:uiPriority w:val="29"/>
    <w:rsid w:val="00804A9C"/>
    <w:rPr>
      <w:rFonts w:ascii="Arial" w:hAnsi="Arial"/>
      <w:i/>
      <w:iCs/>
      <w:color w:val="404040"/>
      <w:sz w:val="20"/>
    </w:rPr>
  </w:style>
  <w:style w:type="character" w:customStyle="1" w:styleId="Ttulo1Char">
    <w:name w:val="Título 1 Char"/>
    <w:aliases w:val="Título de capítulo Char"/>
    <w:link w:val="Ttulo1"/>
    <w:uiPriority w:val="9"/>
    <w:rsid w:val="00BC746B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har">
    <w:name w:val="Título 2 Char"/>
    <w:aliases w:val="Título de seção Char"/>
    <w:link w:val="Ttulo2"/>
    <w:uiPriority w:val="9"/>
    <w:rsid w:val="00D6165C"/>
    <w:rPr>
      <w:rFonts w:ascii="Arial" w:eastAsia="Times New Roman" w:hAnsi="Arial" w:cs="Times New Roman"/>
      <w:caps/>
      <w:sz w:val="26"/>
      <w:szCs w:val="26"/>
    </w:rPr>
  </w:style>
  <w:style w:type="character" w:customStyle="1" w:styleId="Ttulo3Char">
    <w:name w:val="Título 3 Char"/>
    <w:aliases w:val="Título de subseção Char"/>
    <w:link w:val="Ttulo3"/>
    <w:uiPriority w:val="9"/>
    <w:rsid w:val="00D6165C"/>
    <w:rPr>
      <w:rFonts w:ascii="Arial" w:eastAsia="Times New Roman" w:hAnsi="Arial" w:cs="Times New Roman"/>
      <w:b/>
      <w:sz w:val="24"/>
      <w:szCs w:val="24"/>
    </w:rPr>
  </w:style>
  <w:style w:type="character" w:customStyle="1" w:styleId="Ttulo4Char">
    <w:name w:val="Título 4 Char"/>
    <w:aliases w:val="Título de item Char"/>
    <w:link w:val="Ttulo4"/>
    <w:uiPriority w:val="9"/>
    <w:rsid w:val="00D6165C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A5BFB"/>
    <w:pPr>
      <w:spacing w:before="0" w:after="0" w:line="240" w:lineRule="auto"/>
      <w:jc w:val="center"/>
    </w:pPr>
    <w:rPr>
      <w:b/>
      <w:iCs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774571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link w:val="Rodap"/>
    <w:uiPriority w:val="99"/>
    <w:rsid w:val="00774571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57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7457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74571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302D54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4571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774571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774571"/>
    <w:pPr>
      <w:spacing w:line="240" w:lineRule="auto"/>
      <w:ind w:left="482"/>
    </w:pPr>
    <w:rPr>
      <w:b/>
    </w:rPr>
  </w:style>
  <w:style w:type="character" w:styleId="Hyperlink">
    <w:name w:val="Hyperlink"/>
    <w:uiPriority w:val="99"/>
    <w:unhideWhenUsed/>
    <w:rsid w:val="00774571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74571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774571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0176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link w:val="Cabealho"/>
    <w:uiPriority w:val="99"/>
    <w:rsid w:val="000176E6"/>
    <w:rPr>
      <w:rFonts w:ascii="Arial" w:hAnsi="Arial"/>
      <w:sz w:val="24"/>
    </w:rPr>
  </w:style>
  <w:style w:type="character" w:styleId="Refdecomentrio">
    <w:name w:val="annotation reference"/>
    <w:uiPriority w:val="99"/>
    <w:semiHidden/>
    <w:unhideWhenUsed/>
    <w:rsid w:val="00313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1302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302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1302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0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13023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A22F70"/>
    <w:pPr>
      <w:spacing w:before="0" w:after="0"/>
      <w:ind w:left="240" w:hanging="240"/>
      <w:jc w:val="left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22F70"/>
    <w:pPr>
      <w:spacing w:before="0" w:after="0"/>
      <w:ind w:left="480" w:hanging="240"/>
      <w:jc w:val="left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22F70"/>
    <w:pPr>
      <w:spacing w:before="0" w:after="0"/>
      <w:ind w:left="720" w:hanging="240"/>
      <w:jc w:val="left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22F70"/>
    <w:pPr>
      <w:spacing w:before="0" w:after="0"/>
      <w:ind w:left="960" w:hanging="240"/>
      <w:jc w:val="left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22F70"/>
    <w:pPr>
      <w:spacing w:before="0" w:after="0"/>
      <w:ind w:left="1200" w:hanging="240"/>
      <w:jc w:val="left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22F70"/>
    <w:pPr>
      <w:spacing w:before="0" w:after="0"/>
      <w:ind w:left="1440" w:hanging="240"/>
      <w:jc w:val="left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22F70"/>
    <w:pPr>
      <w:spacing w:before="0" w:after="0"/>
      <w:ind w:left="1680" w:hanging="240"/>
      <w:jc w:val="left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22F70"/>
    <w:pPr>
      <w:spacing w:before="0" w:after="0"/>
      <w:ind w:left="1920" w:hanging="240"/>
      <w:jc w:val="left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22F70"/>
    <w:pPr>
      <w:spacing w:before="0" w:after="0"/>
      <w:ind w:left="2160" w:hanging="240"/>
      <w:jc w:val="left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22F70"/>
    <w:pPr>
      <w:spacing w:before="240"/>
      <w:jc w:val="center"/>
    </w:pPr>
    <w:rPr>
      <w:rFonts w:ascii="Calibri" w:hAnsi="Calibr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1A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804A9C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2431F6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rsid w:val="00BC746B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97F1D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97F1D"/>
    <w:rPr>
      <w:rFonts w:ascii="Arial" w:hAnsi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A97F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irebase.google.com/" TargetMode="External"/><Relationship Id="rId1" Type="http://schemas.openxmlformats.org/officeDocument/2006/relationships/hyperlink" Target="https://flutter.de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ycr\Desktop\modelo-diretrizes97-2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87B32-2A9B-43C1-A434-8D737D71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modelo-diretrizes97-2003</Template>
  <TotalTime>90</TotalTime>
  <Pages>10</Pages>
  <Words>1391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Links>
    <vt:vector size="42" baseType="variant"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_Toc436215892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_Toc436215891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_Toc436215890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_Toc436215889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_Toc436215888</vt:lpwstr>
      </vt:variant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_Toc434946233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_Toc434946508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cp:lastModifiedBy>Cristhian Dias</cp:lastModifiedBy>
  <cp:revision>73</cp:revision>
  <dcterms:created xsi:type="dcterms:W3CDTF">2019-11-21T17:36:00Z</dcterms:created>
  <dcterms:modified xsi:type="dcterms:W3CDTF">2019-11-25T12:23:00Z</dcterms:modified>
</cp:coreProperties>
</file>